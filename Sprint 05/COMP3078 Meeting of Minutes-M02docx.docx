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2"/>
        <w:gridCol w:w="5948"/>
        <w:gridCol w:w="1428"/>
      </w:tblGrid>
      <w:tr w:rsidR="002B07CD" w14:paraId="383BCCE2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E82CDAC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6B18FA00" w14:textId="77777777" w:rsidR="002B07CD" w:rsidRDefault="002B07CD">
            <w:pPr>
              <w:pStyle w:val="Standard1"/>
            </w:pPr>
          </w:p>
        </w:tc>
      </w:tr>
      <w:tr w:rsidR="002B07CD" w14:paraId="56003E28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692FCFBE" w14:textId="561FFD2C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A5EF5">
              <w:rPr>
                <w:b/>
                <w:sz w:val="40"/>
              </w:rPr>
              <w:t>T21</w:t>
            </w:r>
          </w:p>
        </w:tc>
        <w:tc>
          <w:tcPr>
            <w:tcW w:w="0" w:type="auto"/>
            <w:shd w:val="pct10" w:color="auto" w:fill="auto"/>
          </w:tcPr>
          <w:p w14:paraId="6A419D76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7242B83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4A21BF5" w14:textId="1DA593CF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A5EF5">
              <w:rPr>
                <w:b/>
                <w:sz w:val="36"/>
                <w:szCs w:val="36"/>
              </w:rPr>
              <w:t>0</w:t>
            </w:r>
            <w:r w:rsidR="00C80768">
              <w:rPr>
                <w:b/>
                <w:sz w:val="36"/>
                <w:szCs w:val="36"/>
              </w:rPr>
              <w:t>2</w:t>
            </w:r>
          </w:p>
          <w:p w14:paraId="5A1730C9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6B7845B" w14:textId="28F87C95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8A5EF5">
              <w:rPr>
                <w:b/>
                <w:sz w:val="24"/>
              </w:rPr>
              <w:t xml:space="preserve"> </w:t>
            </w:r>
            <w:r w:rsidR="00C80768">
              <w:rPr>
                <w:b/>
                <w:sz w:val="24"/>
              </w:rPr>
              <w:t>18</w:t>
            </w:r>
            <w:r w:rsidR="008A5EF5">
              <w:rPr>
                <w:b/>
                <w:sz w:val="24"/>
              </w:rPr>
              <w:t>/01/2019</w:t>
            </w:r>
          </w:p>
          <w:p w14:paraId="095D8223" w14:textId="74C28E6F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8A5EF5">
              <w:rPr>
                <w:b/>
                <w:sz w:val="24"/>
              </w:rPr>
              <w:t xml:space="preserve"> 15:00</w:t>
            </w:r>
          </w:p>
          <w:p w14:paraId="63561B7B" w14:textId="19638AA9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A5EF5">
              <w:rPr>
                <w:b/>
                <w:sz w:val="24"/>
              </w:rPr>
              <w:t xml:space="preserve"> GBC </w:t>
            </w:r>
          </w:p>
        </w:tc>
        <w:tc>
          <w:tcPr>
            <w:tcW w:w="1428" w:type="dxa"/>
            <w:shd w:val="pct10" w:color="auto" w:fill="auto"/>
          </w:tcPr>
          <w:p w14:paraId="7969224F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1562EBA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4B837D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104BCD19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625D6629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42526BC" w14:textId="77777777" w:rsidR="002B07CD" w:rsidRDefault="002B07CD">
            <w:pPr>
              <w:pStyle w:val="Standard1"/>
            </w:pPr>
          </w:p>
        </w:tc>
      </w:tr>
      <w:tr w:rsidR="002B07CD" w14:paraId="2C37453A" w14:textId="77777777" w:rsidTr="00A245F2">
        <w:trPr>
          <w:trHeight w:val="465"/>
        </w:trPr>
        <w:tc>
          <w:tcPr>
            <w:tcW w:w="0" w:type="auto"/>
            <w:gridSpan w:val="2"/>
          </w:tcPr>
          <w:p w14:paraId="6A23FBD4" w14:textId="77777777" w:rsidR="002B07CD" w:rsidRDefault="002B07CD">
            <w:pPr>
              <w:pStyle w:val="Standard1"/>
            </w:pPr>
          </w:p>
          <w:p w14:paraId="3596C025" w14:textId="77777777" w:rsidR="00C80768" w:rsidRPr="00C80768" w:rsidRDefault="00C80768">
            <w:pPr>
              <w:pStyle w:val="Standard1"/>
            </w:pPr>
            <w:r w:rsidRPr="00C80768">
              <w:t>Attendee:</w:t>
            </w:r>
          </w:p>
          <w:p w14:paraId="48ADA62D" w14:textId="77777777" w:rsidR="00C80768" w:rsidRPr="00C80768" w:rsidRDefault="00C80768">
            <w:pPr>
              <w:pStyle w:val="Standard1"/>
            </w:pPr>
          </w:p>
          <w:p w14:paraId="4CA4F578" w14:textId="73561697" w:rsidR="00C80768" w:rsidRPr="00C80768" w:rsidRDefault="00C80768">
            <w:pPr>
              <w:pStyle w:val="Standard1"/>
            </w:pPr>
            <w:r w:rsidRPr="00C80768">
              <w:t xml:space="preserve"> Renata Moura</w:t>
            </w:r>
          </w:p>
          <w:p w14:paraId="16DCBBBE" w14:textId="06B82F9F" w:rsidR="00C80768" w:rsidRPr="00C80768" w:rsidRDefault="00C80768">
            <w:pPr>
              <w:pStyle w:val="Standard1"/>
              <w:rPr>
                <w:rFonts w:eastAsia="Arial"/>
              </w:rPr>
            </w:pPr>
            <w:r w:rsidRPr="00C80768">
              <w:rPr>
                <w:rFonts w:eastAsia="Arial"/>
              </w:rPr>
              <w:t>Anushka Aggarwal</w:t>
            </w:r>
          </w:p>
          <w:p w14:paraId="4707E08B" w14:textId="7D509C9C" w:rsidR="00C80768" w:rsidRDefault="00C80768" w:rsidP="00C80768">
            <w:pPr>
              <w:pStyle w:val="Standard1"/>
            </w:pPr>
            <w:r w:rsidRPr="00C80768">
              <w:rPr>
                <w:rFonts w:eastAsia="Arial"/>
              </w:rPr>
              <w:t>Abdallahman Habyarimana</w:t>
            </w:r>
          </w:p>
        </w:tc>
        <w:tc>
          <w:tcPr>
            <w:tcW w:w="1428" w:type="dxa"/>
          </w:tcPr>
          <w:p w14:paraId="143E11A3" w14:textId="77777777" w:rsidR="002B07CD" w:rsidRDefault="002B07CD">
            <w:pPr>
              <w:pStyle w:val="Standard1"/>
            </w:pPr>
          </w:p>
        </w:tc>
      </w:tr>
      <w:tr w:rsidR="002B07CD" w14:paraId="59622C49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A381DE3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3" w:name="Topics"/>
            <w:bookmarkStart w:id="4" w:name="_GoBack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5DF7A43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5F1FFF8B" w14:textId="77777777" w:rsidTr="00610DD6">
        <w:trPr>
          <w:trHeight w:val="615"/>
        </w:trPr>
        <w:tc>
          <w:tcPr>
            <w:tcW w:w="2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9E575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4736C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FCDFBB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5DE97A3E" w14:textId="77777777" w:rsidTr="00610DD6">
        <w:trPr>
          <w:trHeight w:val="615"/>
        </w:trPr>
        <w:tc>
          <w:tcPr>
            <w:tcW w:w="2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B6603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57E39" w14:textId="680BA5D6" w:rsidR="002B07CD" w:rsidRDefault="00C80768" w:rsidP="00D115B1">
            <w:pPr>
              <w:pStyle w:val="Standard1"/>
              <w:spacing w:before="120" w:after="120"/>
            </w:pPr>
            <w:r>
              <w:t>All team according to go on with the existent mockup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81139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4FADD23D" w14:textId="77777777" w:rsidTr="00610DD6">
        <w:trPr>
          <w:trHeight w:val="615"/>
        </w:trPr>
        <w:tc>
          <w:tcPr>
            <w:tcW w:w="2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0381C0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350291" w14:textId="7CE43292" w:rsidR="00C80768" w:rsidRDefault="00C80768" w:rsidP="00F44F3A">
            <w:pPr>
              <w:pStyle w:val="Standard1"/>
              <w:spacing w:before="120" w:after="120"/>
            </w:pPr>
            <w:r>
              <w:t>Create database</w:t>
            </w:r>
          </w:p>
          <w:p w14:paraId="5E958BCC" w14:textId="7F9F8D6B" w:rsidR="00C80768" w:rsidRDefault="00C80768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10447" w14:textId="586C8FD9" w:rsidR="002B07CD" w:rsidRDefault="00C80768" w:rsidP="00F44F3A">
            <w:pPr>
              <w:pStyle w:val="Standard1"/>
              <w:spacing w:before="120" w:after="120"/>
            </w:pPr>
            <w:proofErr w:type="spellStart"/>
            <w:r>
              <w:t>Anuska</w:t>
            </w:r>
            <w:proofErr w:type="spellEnd"/>
          </w:p>
        </w:tc>
      </w:tr>
      <w:tr w:rsidR="002B07CD" w14:paraId="058E425A" w14:textId="77777777" w:rsidTr="00610DD6">
        <w:trPr>
          <w:trHeight w:val="615"/>
        </w:trPr>
        <w:tc>
          <w:tcPr>
            <w:tcW w:w="2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73BB6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A8EE2" w14:textId="61556F40" w:rsidR="002B07CD" w:rsidRDefault="00C80768" w:rsidP="00F44F3A">
            <w:pPr>
              <w:pStyle w:val="Standard1"/>
              <w:spacing w:before="120" w:after="120"/>
            </w:pPr>
            <w:r>
              <w:t>Front End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83ECF" w14:textId="7222458B" w:rsidR="002B07CD" w:rsidRDefault="00C80768" w:rsidP="00F44F3A">
            <w:pPr>
              <w:pStyle w:val="Standard1"/>
              <w:spacing w:before="120" w:after="120"/>
            </w:pPr>
            <w:r>
              <w:t xml:space="preserve">Renata / </w:t>
            </w:r>
            <w:proofErr w:type="spellStart"/>
            <w:r>
              <w:t>Anuska</w:t>
            </w:r>
            <w:proofErr w:type="spellEnd"/>
          </w:p>
        </w:tc>
      </w:tr>
      <w:tr w:rsidR="002B07CD" w14:paraId="0D964E18" w14:textId="77777777" w:rsidTr="00610DD6">
        <w:trPr>
          <w:trHeight w:val="615"/>
        </w:trPr>
        <w:tc>
          <w:tcPr>
            <w:tcW w:w="2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41E2F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6C058" w14:textId="45C72B62" w:rsidR="002B07CD" w:rsidRDefault="00C80768" w:rsidP="00F44F3A">
            <w:pPr>
              <w:pStyle w:val="Standard1"/>
              <w:spacing w:before="120" w:after="120"/>
            </w:pPr>
            <w:r>
              <w:t>Back End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DF6E9" w14:textId="74318759" w:rsidR="002B07CD" w:rsidRDefault="00C80768" w:rsidP="00F44F3A">
            <w:pPr>
              <w:pStyle w:val="Standard1"/>
              <w:spacing w:before="120" w:after="120"/>
            </w:pPr>
            <w:r>
              <w:t>Abdallahman</w:t>
            </w:r>
          </w:p>
        </w:tc>
      </w:tr>
      <w:tr w:rsidR="002B07CD" w14:paraId="63259F70" w14:textId="77777777" w:rsidTr="00610DD6">
        <w:trPr>
          <w:trHeight w:val="1992"/>
        </w:trPr>
        <w:tc>
          <w:tcPr>
            <w:tcW w:w="2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EB586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6C879" w14:textId="276DABCE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C80768">
              <w:t>25</w:t>
            </w:r>
            <w:r w:rsidR="008A5EF5">
              <w:t>/01/2019</w:t>
            </w:r>
          </w:p>
          <w:p w14:paraId="0F0587ED" w14:textId="6281ADDC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A5EF5">
              <w:t>15:00</w:t>
            </w:r>
          </w:p>
          <w:p w14:paraId="623C4AE4" w14:textId="493CF342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C80768">
              <w:t xml:space="preserve"> </w:t>
            </w:r>
            <w:r w:rsidR="008A5EF5">
              <w:t>GBC</w:t>
            </w:r>
          </w:p>
          <w:p w14:paraId="3E11E4B8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074A8DB7" w14:textId="1A16BBAC" w:rsidR="002B07CD" w:rsidRDefault="00C80768" w:rsidP="00C80768">
            <w:pPr>
              <w:pStyle w:val="Standard1"/>
              <w:spacing w:before="120" w:after="120"/>
              <w:rPr>
                <w:b/>
                <w:lang w:val="en-GB"/>
              </w:rPr>
            </w:pPr>
            <w:r>
              <w:t>Check development evolution</w:t>
            </w:r>
            <w:r w:rsidR="002B07CD" w:rsidRPr="0068006E">
              <w:rPr>
                <w:b/>
                <w:lang w:val="en-GB"/>
              </w:rPr>
              <w:t>Signature:</w:t>
            </w:r>
          </w:p>
          <w:p w14:paraId="522B49BF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61B8FAED" w14:textId="4D50DA25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8A5EF5">
              <w:rPr>
                <w:lang w:val="en-GB"/>
              </w:rPr>
              <w:t>Renata Moura</w:t>
            </w:r>
          </w:p>
          <w:p w14:paraId="779090F5" w14:textId="77777777" w:rsidR="0016291E" w:rsidRDefault="002B07CD" w:rsidP="008A5EF5">
            <w:pPr>
              <w:rPr>
                <w:rFonts w:ascii="Arial" w:eastAsia="Arial" w:hAnsi="Arial" w:cs="Arial"/>
              </w:rPr>
            </w:pPr>
            <w:r>
              <w:rPr>
                <w:lang w:val="en-GB"/>
              </w:rPr>
              <w:t xml:space="preserve">Team member 2: </w:t>
            </w:r>
            <w:r w:rsidR="008A5EF5">
              <w:rPr>
                <w:rFonts w:ascii="Arial" w:eastAsia="Arial" w:hAnsi="Arial" w:cs="Arial"/>
              </w:rPr>
              <w:t>Anushka Aggarwal</w:t>
            </w:r>
          </w:p>
          <w:p w14:paraId="442A68E4" w14:textId="02EC95D6" w:rsidR="00C80768" w:rsidRPr="00C80768" w:rsidRDefault="00C80768" w:rsidP="00C80768">
            <w:pPr>
              <w:pStyle w:val="Standard1"/>
            </w:pPr>
            <w:r>
              <w:rPr>
                <w:lang w:val="en-GB"/>
              </w:rPr>
              <w:t>Team member 3: A</w:t>
            </w:r>
            <w:proofErr w:type="spellStart"/>
            <w:r w:rsidRPr="00C80768">
              <w:rPr>
                <w:rFonts w:eastAsia="Arial"/>
              </w:rPr>
              <w:t>bdallahman</w:t>
            </w:r>
            <w:proofErr w:type="spellEnd"/>
            <w:r w:rsidRPr="00C80768">
              <w:rPr>
                <w:rFonts w:eastAsia="Arial"/>
              </w:rPr>
              <w:t xml:space="preserve"> Habyarimana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6D4FC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35626800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10DD6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5EF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B6D65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80768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79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2019-01-20T23:40:00Z</dcterms:created>
  <dcterms:modified xsi:type="dcterms:W3CDTF">2019-01-20T23:45:00Z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