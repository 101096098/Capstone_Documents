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749"/>
        <w:gridCol w:w="5699"/>
        <w:gridCol w:w="1760"/>
      </w:tblGrid>
      <w:tr w:rsidR="002B07CD" w14:paraId="383BCCE2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E82CDAC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6B18FA00" w14:textId="77777777" w:rsidR="002B07CD" w:rsidRDefault="002B07CD">
            <w:pPr>
              <w:pStyle w:val="Standard1"/>
            </w:pPr>
          </w:p>
        </w:tc>
      </w:tr>
      <w:tr w:rsidR="002B07CD" w14:paraId="56003E28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692FCFBE" w14:textId="561FFD2C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A5EF5">
              <w:rPr>
                <w:b/>
                <w:sz w:val="40"/>
              </w:rPr>
              <w:t>T21</w:t>
            </w:r>
          </w:p>
        </w:tc>
        <w:tc>
          <w:tcPr>
            <w:tcW w:w="0" w:type="auto"/>
            <w:shd w:val="pct10" w:color="auto" w:fill="auto"/>
          </w:tcPr>
          <w:p w14:paraId="6A419D76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7242B83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4A21BF5" w14:textId="2D1F3F04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A5EF5">
              <w:rPr>
                <w:b/>
                <w:sz w:val="36"/>
                <w:szCs w:val="36"/>
              </w:rPr>
              <w:t>0</w:t>
            </w:r>
            <w:r w:rsidR="00D1312F">
              <w:rPr>
                <w:b/>
                <w:sz w:val="36"/>
                <w:szCs w:val="36"/>
              </w:rPr>
              <w:t>5</w:t>
            </w:r>
          </w:p>
          <w:p w14:paraId="5A1730C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6B7845B" w14:textId="6AF09142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8A5EF5">
              <w:rPr>
                <w:b/>
                <w:sz w:val="24"/>
              </w:rPr>
              <w:t xml:space="preserve"> </w:t>
            </w:r>
            <w:r w:rsidR="00762F10">
              <w:rPr>
                <w:b/>
                <w:sz w:val="24"/>
              </w:rPr>
              <w:t>0</w:t>
            </w:r>
            <w:r w:rsidR="00D1312F">
              <w:rPr>
                <w:b/>
                <w:sz w:val="24"/>
              </w:rPr>
              <w:t>8</w:t>
            </w:r>
            <w:r w:rsidR="008A5EF5">
              <w:rPr>
                <w:b/>
                <w:sz w:val="24"/>
              </w:rPr>
              <w:t>/0</w:t>
            </w:r>
            <w:r w:rsidR="00762F10">
              <w:rPr>
                <w:b/>
                <w:sz w:val="24"/>
              </w:rPr>
              <w:t>2</w:t>
            </w:r>
            <w:r w:rsidR="008A5EF5">
              <w:rPr>
                <w:b/>
                <w:sz w:val="24"/>
              </w:rPr>
              <w:t>/2019</w:t>
            </w:r>
          </w:p>
          <w:p w14:paraId="095D8223" w14:textId="74C28E6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8A5EF5">
              <w:rPr>
                <w:b/>
                <w:sz w:val="24"/>
              </w:rPr>
              <w:t xml:space="preserve"> 15:00</w:t>
            </w:r>
          </w:p>
          <w:p w14:paraId="63561B7B" w14:textId="19638AA9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A5EF5">
              <w:rPr>
                <w:b/>
                <w:sz w:val="24"/>
              </w:rPr>
              <w:t xml:space="preserve"> GBC </w:t>
            </w:r>
          </w:p>
        </w:tc>
        <w:tc>
          <w:tcPr>
            <w:tcW w:w="1428" w:type="dxa"/>
            <w:shd w:val="pct10" w:color="auto" w:fill="auto"/>
          </w:tcPr>
          <w:p w14:paraId="7969224F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1562EB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4B837D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104BCD19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25D6629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42526BC" w14:textId="77777777" w:rsidR="002B07CD" w:rsidRDefault="002B07CD">
            <w:pPr>
              <w:pStyle w:val="Standard1"/>
            </w:pPr>
          </w:p>
        </w:tc>
      </w:tr>
      <w:tr w:rsidR="002B07CD" w14:paraId="01259D15" w14:textId="77777777" w:rsidTr="00A245F2">
        <w:trPr>
          <w:trHeight w:val="981"/>
        </w:trPr>
        <w:tc>
          <w:tcPr>
            <w:tcW w:w="0" w:type="auto"/>
          </w:tcPr>
          <w:p w14:paraId="591B5F0A" w14:textId="77777777" w:rsidR="00E47C82" w:rsidRDefault="00E47C82" w:rsidP="00E47C82">
            <w:pPr>
              <w:pStyle w:val="Standard1"/>
            </w:pPr>
            <w:bookmarkStart w:id="3" w:name="Attendees" w:colFirst="0" w:colLast="2"/>
          </w:p>
          <w:p w14:paraId="0A19E77D" w14:textId="77777777" w:rsidR="00E47C82" w:rsidRPr="00C80768" w:rsidRDefault="00E47C82" w:rsidP="00E47C82">
            <w:pPr>
              <w:pStyle w:val="Standard1"/>
            </w:pPr>
            <w:r w:rsidRPr="00C80768">
              <w:t>Attendee:</w:t>
            </w:r>
          </w:p>
          <w:p w14:paraId="1ED26C9F" w14:textId="77777777" w:rsidR="00E47C82" w:rsidRPr="00C80768" w:rsidRDefault="00E47C82" w:rsidP="00E47C82">
            <w:pPr>
              <w:pStyle w:val="Standard1"/>
            </w:pPr>
          </w:p>
          <w:p w14:paraId="099DCACF" w14:textId="77777777" w:rsidR="00E47C82" w:rsidRPr="00C80768" w:rsidRDefault="00E47C82" w:rsidP="00E47C82">
            <w:pPr>
              <w:pStyle w:val="Standard1"/>
            </w:pPr>
            <w:r w:rsidRPr="00C80768">
              <w:t xml:space="preserve"> Renata Moura</w:t>
            </w:r>
          </w:p>
          <w:p w14:paraId="37A1D298" w14:textId="77777777" w:rsidR="002B07CD" w:rsidRDefault="00E47C82" w:rsidP="00E47C82">
            <w:pPr>
              <w:rPr>
                <w:rFonts w:eastAsia="Arial"/>
              </w:rPr>
            </w:pPr>
            <w:r w:rsidRPr="00C80768">
              <w:rPr>
                <w:rFonts w:eastAsia="Arial"/>
              </w:rPr>
              <w:t>Abdallahman Habyarimana</w:t>
            </w:r>
          </w:p>
          <w:p w14:paraId="5F677F96" w14:textId="120A8924" w:rsidR="00D1312F" w:rsidRDefault="00D1312F" w:rsidP="00D1312F">
            <w:pPr>
              <w:pStyle w:val="Standard1"/>
            </w:pPr>
            <w:r w:rsidRPr="00F71FE3">
              <w:rPr>
                <w:rFonts w:eastAsia="Arial"/>
              </w:rPr>
              <w:t>Anushka Aggarwal</w:t>
            </w:r>
          </w:p>
        </w:tc>
        <w:tc>
          <w:tcPr>
            <w:tcW w:w="0" w:type="auto"/>
          </w:tcPr>
          <w:p w14:paraId="335DE282" w14:textId="60C8AE2A" w:rsidR="002B07CD" w:rsidRDefault="002B07CD" w:rsidP="00275E67">
            <w:pPr>
              <w:pStyle w:val="Standard1"/>
            </w:pPr>
          </w:p>
        </w:tc>
        <w:tc>
          <w:tcPr>
            <w:tcW w:w="1428" w:type="dxa"/>
          </w:tcPr>
          <w:p w14:paraId="33C75571" w14:textId="77777777" w:rsidR="002B07CD" w:rsidRDefault="002B07CD">
            <w:pPr>
              <w:pStyle w:val="Standard1"/>
            </w:pPr>
          </w:p>
        </w:tc>
      </w:tr>
      <w:bookmarkEnd w:id="3"/>
      <w:tr w:rsidR="002B07CD" w14:paraId="4B9625E2" w14:textId="77777777" w:rsidTr="00A245F2">
        <w:trPr>
          <w:trHeight w:val="465"/>
        </w:trPr>
        <w:tc>
          <w:tcPr>
            <w:tcW w:w="0" w:type="auto"/>
            <w:gridSpan w:val="2"/>
          </w:tcPr>
          <w:p w14:paraId="1B07D79E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16E78997" w14:textId="77777777" w:rsidR="002B07CD" w:rsidRDefault="002B07CD">
            <w:pPr>
              <w:pStyle w:val="Standard1"/>
            </w:pPr>
          </w:p>
        </w:tc>
      </w:tr>
      <w:tr w:rsidR="002B07CD" w14:paraId="59622C49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381DE3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DF7A43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5F1FFF8B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9E575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4736C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CDFBB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762F10" w14:paraId="5DE97A3E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B6603" w14:textId="77777777" w:rsidR="00762F10" w:rsidRDefault="00762F10" w:rsidP="00762F1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57E39" w14:textId="26017A3F" w:rsidR="00762F10" w:rsidRDefault="00D1312F" w:rsidP="00762F10">
            <w:pPr>
              <w:pStyle w:val="Standard1"/>
              <w:spacing w:before="120" w:after="120"/>
            </w:pPr>
            <w:r>
              <w:t>Create frontend for admin and test with back end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81139" w14:textId="7BA5053D" w:rsidR="00762F10" w:rsidRDefault="00D1312F" w:rsidP="00762F10">
            <w:pPr>
              <w:pStyle w:val="Standard1"/>
              <w:spacing w:before="120" w:after="120"/>
            </w:pPr>
            <w:r>
              <w:t>Renata/</w:t>
            </w:r>
            <w:proofErr w:type="spellStart"/>
            <w:r>
              <w:t>Abdalhman</w:t>
            </w:r>
            <w:proofErr w:type="spellEnd"/>
          </w:p>
        </w:tc>
      </w:tr>
      <w:tr w:rsidR="00762F10" w14:paraId="4FADD23D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381C0" w14:textId="77777777" w:rsidR="00762F10" w:rsidRDefault="00762F10" w:rsidP="00762F1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58BCC" w14:textId="69EE46BB" w:rsidR="00762F10" w:rsidRDefault="00D1312F" w:rsidP="00762F10">
            <w:pPr>
              <w:pStyle w:val="Standard1"/>
              <w:spacing w:before="120" w:after="120"/>
            </w:pPr>
            <w:r>
              <w:t>Back end created, front end on going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10447" w14:textId="68296E6E" w:rsidR="00762F10" w:rsidRDefault="00126E6D" w:rsidP="00762F10">
            <w:pPr>
              <w:pStyle w:val="Standard1"/>
              <w:spacing w:before="120" w:after="120"/>
            </w:pPr>
            <w:r>
              <w:t>Renata/</w:t>
            </w:r>
            <w:proofErr w:type="spellStart"/>
            <w:r>
              <w:t>Abdalhman</w:t>
            </w:r>
            <w:proofErr w:type="spellEnd"/>
          </w:p>
        </w:tc>
      </w:tr>
      <w:tr w:rsidR="002B07CD" w14:paraId="058E425A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73BB6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A8EE2" w14:textId="2E7F0A90" w:rsidR="002B07CD" w:rsidRDefault="00D1312F" w:rsidP="00F44F3A">
            <w:pPr>
              <w:pStyle w:val="Standard1"/>
              <w:spacing w:before="120" w:after="120"/>
            </w:pPr>
            <w:r>
              <w:t xml:space="preserve">Renata responsible for Admin Pages, </w:t>
            </w:r>
            <w:proofErr w:type="spellStart"/>
            <w:r>
              <w:t>Abdal</w:t>
            </w:r>
            <w:proofErr w:type="spellEnd"/>
            <w:r>
              <w:t xml:space="preserve"> responsible for Client Pages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83ECF" w14:textId="0ED4FAD8" w:rsidR="002B07CD" w:rsidRDefault="00D1312F" w:rsidP="00F44F3A">
            <w:pPr>
              <w:pStyle w:val="Standard1"/>
              <w:spacing w:before="120" w:after="120"/>
            </w:pPr>
            <w:r>
              <w:t>Renata/</w:t>
            </w:r>
            <w:proofErr w:type="spellStart"/>
            <w:r>
              <w:t>Abdalhman</w:t>
            </w:r>
            <w:proofErr w:type="spellEnd"/>
          </w:p>
        </w:tc>
      </w:tr>
      <w:tr w:rsidR="002B07CD" w14:paraId="0D964E18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41E2F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F22D8" w14:textId="39B23CB0" w:rsidR="002B07CD" w:rsidRDefault="00D1312F" w:rsidP="00F44F3A">
            <w:pPr>
              <w:pStyle w:val="Standard1"/>
              <w:spacing w:before="120" w:after="120"/>
            </w:pPr>
            <w:r>
              <w:t>Discussed about all the project structure:</w:t>
            </w:r>
          </w:p>
          <w:p w14:paraId="0D8D024A" w14:textId="77777777" w:rsidR="00D1312F" w:rsidRDefault="00D1312F" w:rsidP="00D1312F">
            <w:pPr>
              <w:pStyle w:val="Standard1"/>
              <w:spacing w:before="120" w:after="120"/>
            </w:pPr>
            <w:r>
              <w:t>-functionality:  reset password</w:t>
            </w:r>
          </w:p>
          <w:p w14:paraId="759D8C39" w14:textId="77777777" w:rsidR="00D1312F" w:rsidRDefault="00D1312F" w:rsidP="00D1312F">
            <w:pPr>
              <w:pStyle w:val="Standard1"/>
              <w:spacing w:before="120" w:after="120"/>
            </w:pPr>
            <w:r>
              <w:t>- design: colors and patterns</w:t>
            </w:r>
          </w:p>
          <w:p w14:paraId="38196184" w14:textId="77777777" w:rsidR="00D1312F" w:rsidRDefault="00D1312F" w:rsidP="00D1312F">
            <w:pPr>
              <w:pStyle w:val="Standard1"/>
              <w:spacing w:before="120" w:after="120"/>
            </w:pPr>
            <w:r>
              <w:t>- database changes</w:t>
            </w:r>
          </w:p>
          <w:p w14:paraId="40BED3B4" w14:textId="77777777" w:rsidR="00D1312F" w:rsidRDefault="00D1312F" w:rsidP="00D1312F">
            <w:pPr>
              <w:pStyle w:val="Standard1"/>
              <w:spacing w:before="120" w:after="120"/>
            </w:pPr>
            <w:r>
              <w:t>- Next week presentation</w:t>
            </w:r>
          </w:p>
          <w:p w14:paraId="7656C058" w14:textId="73CC768E" w:rsidR="00D1312F" w:rsidRDefault="00D1312F" w:rsidP="00D1312F">
            <w:pPr>
              <w:pStyle w:val="Standard1"/>
              <w:spacing w:before="120" w:after="120"/>
            </w:pPr>
            <w:r>
              <w:t>- Keep the names according agreement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DF6E9" w14:textId="4A0D570F" w:rsidR="002B07CD" w:rsidRDefault="00D1312F" w:rsidP="00F44F3A">
            <w:pPr>
              <w:pStyle w:val="Standard1"/>
              <w:spacing w:before="120" w:after="120"/>
            </w:pPr>
            <w:r>
              <w:t>T21 &amp; T24</w:t>
            </w:r>
          </w:p>
        </w:tc>
      </w:tr>
      <w:tr w:rsidR="002B07CD" w14:paraId="63259F70" w14:textId="77777777" w:rsidTr="00E47C82">
        <w:trPr>
          <w:trHeight w:val="1992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EB586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6C879" w14:textId="7E22269C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D1312F">
              <w:t>13</w:t>
            </w:r>
            <w:r w:rsidR="008A5EF5">
              <w:t>/0</w:t>
            </w:r>
            <w:r w:rsidR="00762F10">
              <w:t>2</w:t>
            </w:r>
            <w:r w:rsidR="008A5EF5">
              <w:t>/2019</w:t>
            </w:r>
          </w:p>
          <w:p w14:paraId="0F0587ED" w14:textId="6281ADDC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A5EF5">
              <w:t>15:00</w:t>
            </w:r>
          </w:p>
          <w:p w14:paraId="623C4AE4" w14:textId="69A6C38C" w:rsidR="002B07CD" w:rsidRDefault="002B07CD" w:rsidP="00F44F3A">
            <w:pPr>
              <w:pStyle w:val="Standard1"/>
              <w:spacing w:before="120" w:after="120"/>
            </w:pPr>
            <w:proofErr w:type="spellStart"/>
            <w:r>
              <w:t>Location:</w:t>
            </w:r>
            <w:r w:rsidR="008A5EF5">
              <w:t>GBC</w:t>
            </w:r>
            <w:proofErr w:type="spellEnd"/>
            <w:r w:rsidR="00203BD8">
              <w:t xml:space="preserve"> / Capstone Lecture</w:t>
            </w:r>
          </w:p>
          <w:p w14:paraId="3E11E4B8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0314E91E" w14:textId="77777777" w:rsidR="00964D32" w:rsidRPr="007531FE" w:rsidRDefault="00964D32" w:rsidP="00964D32">
            <w:pPr>
              <w:pStyle w:val="Standard1"/>
              <w:spacing w:before="120" w:after="120"/>
            </w:pPr>
            <w:r>
              <w:t xml:space="preserve">Follow up </w:t>
            </w:r>
            <w:r w:rsidRPr="007531FE">
              <w:t>of code</w:t>
            </w:r>
            <w:r>
              <w:t xml:space="preserve"> development, next steps</w:t>
            </w:r>
            <w:r w:rsidRPr="007531FE">
              <w:t>.</w:t>
            </w:r>
          </w:p>
          <w:p w14:paraId="069D26FB" w14:textId="77777777" w:rsidR="002B07CD" w:rsidRDefault="002B07CD" w:rsidP="00F44F3A">
            <w:pPr>
              <w:pStyle w:val="Standard1"/>
              <w:spacing w:before="120" w:after="120"/>
            </w:pPr>
          </w:p>
          <w:p w14:paraId="55ED2FAB" w14:textId="77777777" w:rsidR="002B07CD" w:rsidRDefault="002B07CD" w:rsidP="00F44F3A">
            <w:pPr>
              <w:pStyle w:val="Standard1"/>
              <w:spacing w:before="120" w:after="120"/>
            </w:pPr>
          </w:p>
          <w:p w14:paraId="074A8DB7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lastRenderedPageBreak/>
              <w:t>Signature:</w:t>
            </w:r>
          </w:p>
          <w:p w14:paraId="522B49BF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1B8FAED" w14:textId="4D50DA25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A5EF5">
              <w:rPr>
                <w:lang w:val="en-GB"/>
              </w:rPr>
              <w:t>Renata Moura</w:t>
            </w:r>
          </w:p>
          <w:p w14:paraId="18EABC71" w14:textId="77777777" w:rsidR="0016291E" w:rsidRDefault="002B07CD" w:rsidP="008A5EF5">
            <w:pPr>
              <w:rPr>
                <w:rFonts w:ascii="Arial" w:eastAsia="Arial" w:hAnsi="Arial" w:cs="Arial"/>
              </w:rPr>
            </w:pPr>
            <w:r>
              <w:rPr>
                <w:lang w:val="en-GB"/>
              </w:rPr>
              <w:t xml:space="preserve">Team member 2: </w:t>
            </w:r>
            <w:r w:rsidR="008A5EF5">
              <w:rPr>
                <w:rFonts w:ascii="Arial" w:eastAsia="Arial" w:hAnsi="Arial" w:cs="Arial"/>
              </w:rPr>
              <w:t>Anushka Aggarwal</w:t>
            </w:r>
          </w:p>
          <w:p w14:paraId="442A68E4" w14:textId="1A5E722F" w:rsidR="00762F10" w:rsidRPr="00990EE8" w:rsidRDefault="00762F10" w:rsidP="008A5EF5">
            <w:pPr>
              <w:rPr>
                <w:rFonts w:eastAsia="Arial"/>
              </w:rPr>
            </w:pPr>
            <w:r w:rsidRPr="007531FE">
              <w:rPr>
                <w:lang w:val="en-GB"/>
              </w:rPr>
              <w:t xml:space="preserve">Team member </w:t>
            </w:r>
            <w:r>
              <w:rPr>
                <w:lang w:val="en-GB"/>
              </w:rPr>
              <w:t>3</w:t>
            </w:r>
            <w:r w:rsidRPr="007531FE">
              <w:rPr>
                <w:lang w:val="en-GB"/>
              </w:rPr>
              <w:t xml:space="preserve">: </w:t>
            </w:r>
            <w:r w:rsidRPr="007531FE">
              <w:rPr>
                <w:rFonts w:eastAsia="Arial"/>
              </w:rPr>
              <w:t>Abdallahman Habyarimana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6D4F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35626800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26E6D"/>
    <w:rsid w:val="00136D2C"/>
    <w:rsid w:val="0016291E"/>
    <w:rsid w:val="00187519"/>
    <w:rsid w:val="001B7575"/>
    <w:rsid w:val="001D01D2"/>
    <w:rsid w:val="00203BD8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B06E4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62F10"/>
    <w:rsid w:val="0077361D"/>
    <w:rsid w:val="00783355"/>
    <w:rsid w:val="007C0B2F"/>
    <w:rsid w:val="007D7312"/>
    <w:rsid w:val="007E19F9"/>
    <w:rsid w:val="008029B4"/>
    <w:rsid w:val="00815FE8"/>
    <w:rsid w:val="008A5EF5"/>
    <w:rsid w:val="008A7CFF"/>
    <w:rsid w:val="008C34CB"/>
    <w:rsid w:val="00914913"/>
    <w:rsid w:val="00964D32"/>
    <w:rsid w:val="00990EE8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67EDA"/>
    <w:rsid w:val="00B849EF"/>
    <w:rsid w:val="00BA081D"/>
    <w:rsid w:val="00C267F1"/>
    <w:rsid w:val="00C354D5"/>
    <w:rsid w:val="00C641E4"/>
    <w:rsid w:val="00C73F96"/>
    <w:rsid w:val="00CA21A1"/>
    <w:rsid w:val="00D115B1"/>
    <w:rsid w:val="00D1312F"/>
    <w:rsid w:val="00D64A49"/>
    <w:rsid w:val="00D66AF9"/>
    <w:rsid w:val="00DA41A9"/>
    <w:rsid w:val="00DB269A"/>
    <w:rsid w:val="00DC6A63"/>
    <w:rsid w:val="00E47C82"/>
    <w:rsid w:val="00E56424"/>
    <w:rsid w:val="00E60D2C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9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2019-02-15T01:45:00Z</dcterms:created>
  <dcterms:modified xsi:type="dcterms:W3CDTF">2019-02-15T19:23:00Z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